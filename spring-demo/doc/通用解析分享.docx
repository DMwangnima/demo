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43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72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_Toc27002_WPSOffice_Level1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438"/>
              <w:placeholder>
                <w:docPart w:val="{06ab520b-54c6-4fa5-b028-230ce3df3db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简介</w:t>
              </w:r>
            </w:sdtContent>
          </w:sdt>
          <w:r>
            <w:rPr>
              <w:b/>
              <w:bCs/>
            </w:rPr>
            <w:tab/>
          </w:r>
          <w:bookmarkStart w:id="1" w:name="_Toc27002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_Toc2977_WPSOffice_Level1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438"/>
              <w:placeholder>
                <w:docPart w:val="{31ef1ff2-f20a-4309-a1b1-e1acf964eb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解析规则</w:t>
              </w:r>
            </w:sdtContent>
          </w:sdt>
          <w:r>
            <w:rPr>
              <w:b/>
              <w:bCs/>
            </w:rPr>
            <w:tab/>
          </w:r>
          <w:bookmarkStart w:id="2" w:name="_Toc2977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_Toc24010_WPSOffice_Level1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438"/>
              <w:placeholder>
                <w:docPart w:val="{5f53d3b4-0d41-48f3-902e-27b8401e47b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标识符&amp;对应作用</w:t>
              </w:r>
            </w:sdtContent>
          </w:sdt>
          <w:r>
            <w:rPr>
              <w:b/>
              <w:bCs/>
            </w:rPr>
            <w:tab/>
          </w:r>
          <w:bookmarkStart w:id="3" w:name="_Toc24010_WPSOffice_Level1Page"/>
          <w:r>
            <w:rPr>
              <w:b/>
              <w:bCs/>
            </w:rPr>
            <w:t>3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_Toc17826_WPSOffice_Level1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438"/>
              <w:placeholder>
                <w:docPart w:val="{f0d9d874-073c-4a77-b6f8-aded6b86498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支持类型</w:t>
              </w:r>
            </w:sdtContent>
          </w:sdt>
          <w:r>
            <w:rPr>
              <w:b/>
              <w:bCs/>
            </w:rPr>
            <w:tab/>
          </w:r>
          <w:bookmarkStart w:id="4" w:name="_Toc17826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_Toc21842_WPSOffice_Level1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435"/>
              <w:placeholder>
                <w:docPart w:val="{800eb8cf-67c0-4821-a7c9-8fff1d71045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拆分工具支持拆分类型</w:t>
              </w:r>
            </w:sdtContent>
          </w:sdt>
          <w:r>
            <w:rPr>
              <w:b/>
              <w:bCs/>
            </w:rPr>
            <w:tab/>
          </w:r>
          <w:bookmarkStart w:id="5" w:name="_Toc21842_WPSOffice_Level1Page"/>
          <w:r>
            <w:rPr>
              <w:b/>
              <w:bCs/>
            </w:rPr>
            <w:t>4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_Toc13725_WPSOffice_Level1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435"/>
              <w:placeholder>
                <w:docPart w:val="{8ced4fe1-9e48-415d-9a4a-5dd6ef02030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优势</w:t>
              </w:r>
            </w:sdtContent>
          </w:sdt>
          <w:r>
            <w:rPr>
              <w:b/>
              <w:bCs/>
            </w:rPr>
            <w:tab/>
          </w:r>
          <w:bookmarkStart w:id="6" w:name="_Toc13725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_Toc9106_WPSOffice_Level1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435"/>
              <w:placeholder>
                <w:docPart w:val="{dc3c74ea-d567-4914-832f-232f509757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注意事项</w:t>
              </w:r>
            </w:sdtContent>
          </w:sdt>
          <w:r>
            <w:rPr>
              <w:b/>
              <w:bCs/>
            </w:rPr>
            <w:tab/>
          </w:r>
          <w:bookmarkStart w:id="7" w:name="_Toc9106_WPSOffice_Level1Page"/>
          <w:r>
            <w:rPr>
              <w:b/>
              <w:bCs/>
            </w:rPr>
            <w:t>5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_Toc9121_WPSOffice_Level1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9435"/>
              <w:placeholder>
                <w:docPart w:val="{0220e4c0-33fb-43f9-a11f-afa687fdf5b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优化</w:t>
              </w:r>
            </w:sdtContent>
          </w:sdt>
          <w:r>
            <w:rPr>
              <w:b/>
              <w:bCs/>
            </w:rPr>
            <w:tab/>
          </w:r>
          <w:bookmarkStart w:id="8" w:name="_Toc9121_WPSOffice_Level1Page"/>
          <w:r>
            <w:rPr>
              <w:b/>
              <w:bCs/>
            </w:rPr>
            <w:t>5</w:t>
          </w:r>
          <w:bookmarkEnd w:id="8"/>
          <w:r>
            <w:rPr>
              <w:b/>
              <w:bCs/>
            </w:rPr>
            <w:fldChar w:fldCharType="end"/>
          </w:r>
          <w:bookmarkEnd w:id="0"/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9" w:name="_Toc32287_WPSOffice_Level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0" w:name="_Toc27002_WPSOffice_Level1"/>
      <w:r>
        <w:rPr>
          <w:rFonts w:hint="eastAsia"/>
        </w:rPr>
        <w:t>简介</w:t>
      </w:r>
      <w:bookmarkEnd w:id="9"/>
      <w:bookmarkEnd w:id="10"/>
    </w:p>
    <w:p>
      <w:pPr>
        <w:rPr>
          <w:rFonts w:hint="eastAsia"/>
        </w:rPr>
      </w:pPr>
      <w:r>
        <w:rPr>
          <w:rFonts w:hint="eastAsia"/>
        </w:rPr>
        <w:t>自定义通用解析规则，适用于游戏中的各种数值配置，主要为策划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提供</w:t>
      </w:r>
      <w:r>
        <w:rPr>
          <w:rFonts w:hint="eastAsia"/>
          <w:lang w:val="en-US" w:eastAsia="zh-CN"/>
        </w:rPr>
        <w:t>一种</w:t>
      </w:r>
      <w:r>
        <w:rPr>
          <w:rFonts w:hint="eastAsia"/>
        </w:rPr>
        <w:t>新的配置方式，进而解决json配置的臃肿和不方便。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1" w:name="_Toc2977_WPSOffice_Level1"/>
      <w:bookmarkStart w:id="12" w:name="_Toc13798_WPSOffice_Level1"/>
      <w:r>
        <w:rPr>
          <w:rFonts w:hint="eastAsia"/>
        </w:rPr>
        <w:t>解析规则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</w:rPr>
        <w:t>使用了java的反射机制，</w:t>
      </w:r>
      <w:r>
        <w:rPr>
          <w:rFonts w:hint="eastAsia"/>
          <w:lang w:val="en-US" w:eastAsia="zh-CN"/>
        </w:rPr>
        <w:t>先</w:t>
      </w:r>
      <w:r>
        <w:rPr>
          <w:rFonts w:hint="eastAsia"/>
        </w:rPr>
        <w:t>根据配置</w:t>
      </w:r>
      <w:r>
        <w:rPr>
          <w:rFonts w:hint="eastAsia"/>
          <w:lang w:val="en-US" w:eastAsia="zh-CN"/>
        </w:rPr>
        <w:t>头的字段对应到配置中的对象，再将对象内的Field将配置</w:t>
      </w:r>
      <w:r>
        <w:rPr>
          <w:rFonts w:hint="eastAsia"/>
        </w:rPr>
        <w:t>反射为对应对象的对象成员，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再根据不同标识符解析为对应的类型。</w:t>
      </w:r>
      <w:r>
        <w:rPr>
          <w:rFonts w:hint="eastAsia"/>
          <w:lang w:val="en-US" w:eastAsia="zh-CN"/>
        </w:rPr>
        <w:t>举个小例子，比如：</w:t>
      </w:r>
    </w:p>
    <w:p>
      <w:r>
        <w:drawing>
          <wp:inline distT="0" distB="0" distL="114300" distR="114300">
            <wp:extent cx="487680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95725" cy="2819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91585" cy="2487295"/>
            <wp:effectExtent l="0" t="0" r="184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在配置中可以直接配置为 10000-100001，10000代表字段a1的值,100001代表字段a2的值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3" w:name="_Toc26915_WPSOffice_Level1"/>
      <w:bookmarkStart w:id="14" w:name="_Toc24010_WPSOffice_Level1"/>
      <w:r>
        <w:rPr>
          <w:rFonts w:hint="eastAsia"/>
        </w:rPr>
        <w:t>标识符&amp;对应作用</w:t>
      </w:r>
      <w:bookmarkEnd w:id="13"/>
      <w:bookmarkEnd w:id="14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对象成员分隔符，格式 1-2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待定 {1_2_3}、1=2=3，交给策划选择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array和list分隔符，格式1,2,3....</w:t>
      </w:r>
    </w:p>
    <w:p>
      <w:pPr>
        <w:rPr>
          <w:rFonts w:hint="eastAsia"/>
        </w:rPr>
      </w:pPr>
      <w:r>
        <w:rPr>
          <w:rFonts w:hint="eastAsia"/>
        </w:rPr>
        <w:t xml:space="preserve">    {} 对象分隔符，在最外围的可以不加，组合对象需加，格式{1-2-3}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  : 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map类型使用，格式 key:value1;key:value2;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待定 </w:t>
      </w:r>
    </w:p>
    <w:p>
      <w:pPr>
        <w:spacing w:line="480" w:lineRule="auto"/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@ </w:t>
      </w:r>
      <w:r>
        <w:rPr>
          <w:rFonts w:hint="eastAsia"/>
        </w:rPr>
        <w:t>多态分隔符，格式 XXX@{1-2-3}</w:t>
      </w:r>
    </w:p>
    <w:p>
      <w:pPr>
        <w:pStyle w:val="3"/>
        <w:rPr>
          <w:rFonts w:hint="eastAsia" w:eastAsia="黑体"/>
          <w:lang w:val="en-US" w:eastAsia="zh-CN"/>
        </w:rPr>
      </w:pPr>
      <w:bookmarkStart w:id="15" w:name="_Toc17826_WPSOffice_Level1"/>
      <w:bookmarkStart w:id="16" w:name="_Toc20890_WPSOffice_Level1"/>
      <w:r>
        <w:rPr>
          <w:rFonts w:hint="eastAsia"/>
        </w:rPr>
        <w:t>支持类型</w:t>
      </w:r>
      <w:bookmarkEnd w:id="15"/>
      <w:bookmarkEnd w:id="16"/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单对象解析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对象数组解析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多个成员为对象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数组成员为数组List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成员为对象数组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成员为对象数组，并且list里边的对象再包含一个list  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map.value为Object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map.value为数组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map.value为对象数组 并且其中的对象还会再嵌套一层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map.value为单对象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数组成员为map map.value为数组对象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成员为array数组[] 基础类型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成员为array数组[] 数组对象 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 xml:space="preserve">  - 多态</w:t>
      </w:r>
    </w:p>
    <w:p>
      <w:pPr>
        <w:spacing w:line="480" w:lineRule="auto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枚举</w:t>
      </w:r>
    </w:p>
    <w:p>
      <w:pPr>
        <w:pStyle w:val="3"/>
        <w:rPr>
          <w:rFonts w:hint="eastAsia"/>
          <w:lang w:val="en-US" w:eastAsia="zh-CN"/>
        </w:rPr>
      </w:pPr>
      <w:bookmarkStart w:id="17" w:name="_Toc21842_WPSOffice_Level1"/>
      <w:r>
        <w:rPr>
          <w:rFonts w:hint="eastAsia"/>
          <w:lang w:val="en-US" w:eastAsia="zh-CN"/>
        </w:rPr>
        <w:t>拆分工具支持拆分类型</w:t>
      </w:r>
      <w:bookmarkEnd w:id="17"/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单纯字段的拆分、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bean(在内层)的拆分、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map(在最外层)中key和value的拆分、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map(在内层)中key和value的拆分、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list/数组(在最外层)的拆分、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list/数组(在内层)的拆分</w:t>
      </w:r>
    </w:p>
    <w:p>
      <w:pPr>
        <w:pStyle w:val="3"/>
        <w:rPr>
          <w:rFonts w:hint="eastAsia"/>
          <w:lang w:val="en-US" w:eastAsia="zh-CN"/>
        </w:rPr>
      </w:pPr>
      <w:bookmarkStart w:id="18" w:name="_Toc13725_WPSOffice_Level1"/>
      <w:r>
        <w:rPr>
          <w:rFonts w:hint="eastAsia"/>
          <w:lang w:val="en-US" w:eastAsia="zh-CN"/>
        </w:rPr>
        <w:t>优势</w:t>
      </w:r>
      <w:bookmarkEnd w:id="18"/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解析支持多态，在配置中便可以指定要转换的bean是哪种，因此不需要在项目中自己根据枚举类型进行转换。比如Consume会根据配置的枚举生成不同的IConsume子类，而使用通用解析则可以直接在配置的时候指定类型，无需在启动的时候二次解析。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json配置啰嗦，策划嫌麻烦。</w:t>
      </w:r>
    </w:p>
    <w:p>
      <w:pPr>
        <w:pStyle w:val="3"/>
        <w:rPr>
          <w:rFonts w:hint="eastAsia"/>
          <w:lang w:val="en-US" w:eastAsia="zh-CN"/>
        </w:rPr>
      </w:pPr>
      <w:bookmarkStart w:id="19" w:name="_Toc9106_WPSOffice_Level1"/>
      <w:r>
        <w:rPr>
          <w:rFonts w:hint="eastAsia"/>
          <w:lang w:val="en-US" w:eastAsia="zh-CN"/>
        </w:rPr>
        <w:t>注意事项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基于通用解析的配置：List的泛型参数不支持List（标识符重复无法拆分），Map的泛型参数不支持Map（标识符重复无法拆分）；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配表格式需要由开发人员先定义好，而不是交给策划。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拆表工具：每个Field只支持单层拆分（多层拆分配置无法控制）；</w:t>
      </w:r>
    </w:p>
    <w:p>
      <w:pPr>
        <w:pStyle w:val="3"/>
        <w:rPr>
          <w:rFonts w:hint="eastAsia"/>
          <w:lang w:val="en-US" w:eastAsia="zh-CN"/>
        </w:rPr>
      </w:pPr>
      <w:bookmarkStart w:id="20" w:name="_Toc9121_WPSOffice_Level1"/>
      <w:r>
        <w:rPr>
          <w:rFonts w:hint="eastAsia"/>
          <w:lang w:val="en-US" w:eastAsia="zh-CN"/>
        </w:rPr>
        <w:t>优化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2019-04-03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1.1、支持json格式自动解析，现有的t5已支持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1.2、bean自身的私有解析私有定制，新增了SelfParser 接口、@ParseIgnore注解，看业务需要，实现接口，重写doParse方法，该方法会在构造bean的最后被调用，例子：test5Bean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1.3、复杂类型直接转成所需要的对象，查看 通用解析.特殊类 型标黄色部分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1.4、枚举的反射，直接根据id反射成枚举。例子：test6Bean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1.5、拆表工具优化，目前新增支持，查看 通用解析.转表拆分-总览表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多态类名太麻烦，是否加个枚举处理掉；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写出一份模板，作为范本使用的模板参照，简单明了描述该如何配置，并且给出配置例子；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是否还要支持Date类型的配置，不用支持；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TypeEnum 优化代码，查看spring内部的converter处理。</w:t>
      </w: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D7927"/>
    <w:rsid w:val="00706A10"/>
    <w:rsid w:val="026D102F"/>
    <w:rsid w:val="02E56B22"/>
    <w:rsid w:val="090D3479"/>
    <w:rsid w:val="09D52FAF"/>
    <w:rsid w:val="0A214FBC"/>
    <w:rsid w:val="0A6F728F"/>
    <w:rsid w:val="0B91268F"/>
    <w:rsid w:val="0D1C7276"/>
    <w:rsid w:val="127C3500"/>
    <w:rsid w:val="13D40205"/>
    <w:rsid w:val="195B1BDB"/>
    <w:rsid w:val="19D83A5E"/>
    <w:rsid w:val="1DAE757C"/>
    <w:rsid w:val="1F2409EC"/>
    <w:rsid w:val="1F394695"/>
    <w:rsid w:val="22CB5C43"/>
    <w:rsid w:val="27EC064A"/>
    <w:rsid w:val="280B7832"/>
    <w:rsid w:val="335A4668"/>
    <w:rsid w:val="339C67EA"/>
    <w:rsid w:val="34F70974"/>
    <w:rsid w:val="375E005E"/>
    <w:rsid w:val="3A330159"/>
    <w:rsid w:val="3CE351C0"/>
    <w:rsid w:val="3E560F49"/>
    <w:rsid w:val="411A6260"/>
    <w:rsid w:val="42F82455"/>
    <w:rsid w:val="43040537"/>
    <w:rsid w:val="45566987"/>
    <w:rsid w:val="47206D49"/>
    <w:rsid w:val="494E3823"/>
    <w:rsid w:val="4C585C4E"/>
    <w:rsid w:val="4CA31C20"/>
    <w:rsid w:val="4D890D5C"/>
    <w:rsid w:val="528600F0"/>
    <w:rsid w:val="53E35F32"/>
    <w:rsid w:val="549F4394"/>
    <w:rsid w:val="56AE4BB6"/>
    <w:rsid w:val="5AB92BB3"/>
    <w:rsid w:val="5C654FFF"/>
    <w:rsid w:val="61650CDC"/>
    <w:rsid w:val="61956E04"/>
    <w:rsid w:val="61DD4470"/>
    <w:rsid w:val="61EC7728"/>
    <w:rsid w:val="63AC4EF1"/>
    <w:rsid w:val="647C43C4"/>
    <w:rsid w:val="65861D8C"/>
    <w:rsid w:val="686751D0"/>
    <w:rsid w:val="6A547537"/>
    <w:rsid w:val="6D535020"/>
    <w:rsid w:val="72414715"/>
    <w:rsid w:val="739869F6"/>
    <w:rsid w:val="76D031BC"/>
    <w:rsid w:val="7A270EB3"/>
    <w:rsid w:val="7A2C54F2"/>
    <w:rsid w:val="7C477ED9"/>
    <w:rsid w:val="7DAF4DF1"/>
    <w:rsid w:val="7DD6679C"/>
    <w:rsid w:val="7DDA2A61"/>
    <w:rsid w:val="7EB1169A"/>
    <w:rsid w:val="7F530735"/>
    <w:rsid w:val="7F8D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78\AppData\Roaming\Kingsoft\wps\addons\pool\win-i386\knewfileruby_1.0.0.10\template\wps\0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6ab520b-54c6-4fa5-b028-230ce3df3d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ab520b-54c6-4fa5-b028-230ce3df3d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ef1ff2-f20a-4309-a1b1-e1acf964e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ef1ff2-f20a-4309-a1b1-e1acf964e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53d3b4-0d41-48f3-902e-27b8401e47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53d3b4-0d41-48f3-902e-27b8401e47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d9d874-073c-4a77-b6f8-aded6b8649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d9d874-073c-4a77-b6f8-aded6b8649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0eb8cf-67c0-4821-a7c9-8fff1d71045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0eb8cf-67c0-4821-a7c9-8fff1d71045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ed4fe1-9e48-415d-9a4a-5dd6ef0203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ed4fe1-9e48-415d-9a4a-5dd6ef0203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3c74ea-d567-4914-832f-232f509757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3c74ea-d567-4914-832f-232f509757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20e4c0-33fb-43f9-a11f-afa687fdf5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20e4c0-33fb-43f9-a11f-afa687fdf5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2018-08-13T07:29:00Z</dcterms:created>
  <dc:creator>2978</dc:creator>
  <cp:lastModifiedBy>稀饭</cp:lastModifiedBy>
  <dcterms:modified xsi:type="dcterms:W3CDTF">2019-04-03T09:23:38Z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  <property fmtid="{D5CDD505-2E9C-101B-9397-08002B2CF9AE}" pid="3" name="KSORubyTemplateID" linkTarget="0">
    <vt:lpwstr>6</vt:lpwstr>
  </property>
</Properties>
</file>